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2955" w14:textId="5C4CD470" w:rsidR="00F90114" w:rsidRDefault="00AA1E77">
      <w:pPr>
        <w:pStyle w:val="Subtitle"/>
      </w:pPr>
      <w:r>
        <w:t>MA473 – Computational Finance Laboratory</w:t>
      </w:r>
    </w:p>
    <w:p w14:paraId="71B79F4E" w14:textId="7BDA42EC" w:rsidR="00F90114" w:rsidRDefault="00AA1E77">
      <w:pPr>
        <w:pStyle w:val="Title"/>
      </w:pPr>
      <w:r>
        <w:t>Lab – 07</w:t>
      </w:r>
    </w:p>
    <w:p w14:paraId="182A027C" w14:textId="7E50BC07" w:rsidR="00F90114" w:rsidRDefault="00AA1E77" w:rsidP="00AA1E77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1EAE1662" w14:textId="69AF86FA" w:rsidR="00F90114" w:rsidRDefault="00AA1E77" w:rsidP="00AA1E77">
      <w:pPr>
        <w:pStyle w:val="Heading1"/>
        <w:spacing w:before="240"/>
      </w:pPr>
      <w:r>
        <w:rPr>
          <w:noProof/>
        </w:rPr>
        <w:t>Question - 1</w:t>
      </w:r>
    </w:p>
    <w:p w14:paraId="27BE82AD" w14:textId="15859260" w:rsidR="00F90114" w:rsidRDefault="00AA1E77" w:rsidP="00AA1E77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04D310F" wp14:editId="35C52330">
            <wp:extent cx="6858000" cy="5143500"/>
            <wp:effectExtent l="0" t="0" r="0" b="0"/>
            <wp:docPr id="4153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4584" name="Picture 415344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875" w14:textId="2325861F" w:rsidR="00AA1E77" w:rsidRDefault="00AA1E77" w:rsidP="00AA1E77">
      <w:pPr>
        <w:pStyle w:val="ListBullet"/>
        <w:numPr>
          <w:ilvl w:val="0"/>
          <w:numId w:val="0"/>
        </w:num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197241B" wp14:editId="1B0DE639">
            <wp:extent cx="5651770" cy="4238828"/>
            <wp:effectExtent l="0" t="0" r="0" b="3175"/>
            <wp:docPr id="2028562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2101" name="Picture 20285621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33" cy="42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48C7" w14:textId="48777AAA" w:rsidR="00AA1E77" w:rsidRDefault="00AA1E77" w:rsidP="00AA1E77">
      <w:pPr>
        <w:pStyle w:val="Heading1"/>
        <w:spacing w:before="120"/>
        <w:rPr>
          <w:noProof/>
        </w:rPr>
      </w:pPr>
      <w:r>
        <w:rPr>
          <w:noProof/>
        </w:rPr>
        <w:t xml:space="preserve">Question </w:t>
      </w:r>
      <w:r>
        <w:rPr>
          <w:noProof/>
        </w:rPr>
        <w:t>–</w:t>
      </w:r>
      <w:r>
        <w:rPr>
          <w:noProof/>
        </w:rPr>
        <w:t xml:space="preserve"> </w:t>
      </w:r>
      <w:r>
        <w:rPr>
          <w:noProof/>
        </w:rPr>
        <w:t>2</w:t>
      </w:r>
    </w:p>
    <w:p w14:paraId="7D66EBE5" w14:textId="2CB87510" w:rsidR="00AA1E77" w:rsidRDefault="00AA1E77" w:rsidP="00AA1E77">
      <w:pPr>
        <w:jc w:val="center"/>
      </w:pPr>
      <w:r>
        <w:rPr>
          <w:noProof/>
        </w:rPr>
        <w:drawing>
          <wp:inline distT="0" distB="0" distL="0" distR="0" wp14:anchorId="3B6FBCE8" wp14:editId="3281C85F">
            <wp:extent cx="5496128" cy="4122095"/>
            <wp:effectExtent l="0" t="0" r="3175" b="5715"/>
            <wp:docPr id="1323678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8465" name="Picture 13236784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752" cy="41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124D" w14:textId="05C500F2" w:rsidR="00AA1E77" w:rsidRPr="00AA1E77" w:rsidRDefault="00AA1E77" w:rsidP="00AA1E77">
      <w:pPr>
        <w:jc w:val="center"/>
      </w:pPr>
      <w:r>
        <w:rPr>
          <w:noProof/>
        </w:rPr>
        <w:lastRenderedPageBreak/>
        <w:drawing>
          <wp:inline distT="0" distB="0" distL="0" distR="0" wp14:anchorId="0EC61D2E" wp14:editId="0FFB2B00">
            <wp:extent cx="5330757" cy="3998068"/>
            <wp:effectExtent l="0" t="0" r="3810" b="2540"/>
            <wp:docPr id="31453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478" name="Picture 314534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83" cy="40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115">
        <w:t>x</w:t>
      </w:r>
    </w:p>
    <w:sectPr w:rsidR="00AA1E77" w:rsidRPr="00AA1E77" w:rsidSect="00AA1E77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90C1" w14:textId="77777777" w:rsidR="006C4DA5" w:rsidRDefault="006C4DA5">
      <w:pPr>
        <w:spacing w:after="0" w:line="240" w:lineRule="auto"/>
      </w:pPr>
      <w:r>
        <w:separator/>
      </w:r>
    </w:p>
    <w:p w14:paraId="650A13A1" w14:textId="77777777" w:rsidR="006C4DA5" w:rsidRDefault="006C4DA5"/>
    <w:p w14:paraId="4E9FE752" w14:textId="77777777" w:rsidR="006C4DA5" w:rsidRDefault="006C4DA5"/>
  </w:endnote>
  <w:endnote w:type="continuationSeparator" w:id="0">
    <w:p w14:paraId="52649314" w14:textId="77777777" w:rsidR="006C4DA5" w:rsidRDefault="006C4DA5">
      <w:pPr>
        <w:spacing w:after="0" w:line="240" w:lineRule="auto"/>
      </w:pPr>
      <w:r>
        <w:continuationSeparator/>
      </w:r>
    </w:p>
    <w:p w14:paraId="776B5276" w14:textId="77777777" w:rsidR="006C4DA5" w:rsidRDefault="006C4DA5"/>
    <w:p w14:paraId="6B475DCB" w14:textId="77777777" w:rsidR="006C4DA5" w:rsidRDefault="006C4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8B5B" w14:textId="77777777" w:rsidR="00F9011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FE3C" w14:textId="77777777" w:rsidR="006C4DA5" w:rsidRDefault="006C4DA5">
      <w:pPr>
        <w:spacing w:after="0" w:line="240" w:lineRule="auto"/>
      </w:pPr>
      <w:r>
        <w:separator/>
      </w:r>
    </w:p>
    <w:p w14:paraId="6F503576" w14:textId="77777777" w:rsidR="006C4DA5" w:rsidRDefault="006C4DA5"/>
    <w:p w14:paraId="731FDED5" w14:textId="77777777" w:rsidR="006C4DA5" w:rsidRDefault="006C4DA5"/>
  </w:footnote>
  <w:footnote w:type="continuationSeparator" w:id="0">
    <w:p w14:paraId="3253121A" w14:textId="77777777" w:rsidR="006C4DA5" w:rsidRDefault="006C4DA5">
      <w:pPr>
        <w:spacing w:after="0" w:line="240" w:lineRule="auto"/>
      </w:pPr>
      <w:r>
        <w:continuationSeparator/>
      </w:r>
    </w:p>
    <w:p w14:paraId="37EA3714" w14:textId="77777777" w:rsidR="006C4DA5" w:rsidRDefault="006C4DA5"/>
    <w:p w14:paraId="2F4FC69E" w14:textId="77777777" w:rsidR="006C4DA5" w:rsidRDefault="006C4D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83831">
    <w:abstractNumId w:val="9"/>
  </w:num>
  <w:num w:numId="2" w16cid:durableId="438529718">
    <w:abstractNumId w:val="11"/>
  </w:num>
  <w:num w:numId="3" w16cid:durableId="303123301">
    <w:abstractNumId w:val="14"/>
  </w:num>
  <w:num w:numId="4" w16cid:durableId="2005275474">
    <w:abstractNumId w:val="12"/>
  </w:num>
  <w:num w:numId="5" w16cid:durableId="746808520">
    <w:abstractNumId w:val="10"/>
  </w:num>
  <w:num w:numId="6" w16cid:durableId="157574798">
    <w:abstractNumId w:val="7"/>
  </w:num>
  <w:num w:numId="7" w16cid:durableId="1606841616">
    <w:abstractNumId w:val="6"/>
  </w:num>
  <w:num w:numId="8" w16cid:durableId="693458726">
    <w:abstractNumId w:val="5"/>
  </w:num>
  <w:num w:numId="9" w16cid:durableId="1762875578">
    <w:abstractNumId w:val="4"/>
  </w:num>
  <w:num w:numId="10" w16cid:durableId="886574233">
    <w:abstractNumId w:val="8"/>
  </w:num>
  <w:num w:numId="11" w16cid:durableId="556547127">
    <w:abstractNumId w:val="3"/>
  </w:num>
  <w:num w:numId="12" w16cid:durableId="199128405">
    <w:abstractNumId w:val="2"/>
  </w:num>
  <w:num w:numId="13" w16cid:durableId="1160656565">
    <w:abstractNumId w:val="1"/>
  </w:num>
  <w:num w:numId="14" w16cid:durableId="1829050371">
    <w:abstractNumId w:val="0"/>
  </w:num>
  <w:num w:numId="15" w16cid:durableId="263000488">
    <w:abstractNumId w:val="13"/>
  </w:num>
  <w:num w:numId="16" w16cid:durableId="1878001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77"/>
    <w:rsid w:val="00204115"/>
    <w:rsid w:val="006C4DA5"/>
    <w:rsid w:val="00AA1E77"/>
    <w:rsid w:val="00F9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DC95B"/>
  <w15:chartTrackingRefBased/>
  <w15:docId w15:val="{867FBFD2-224A-A44B-ADD2-9580848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2024-09-11T17:59:00Z</dcterms:created>
  <dcterms:modified xsi:type="dcterms:W3CDTF">2024-09-11T18:09:00Z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