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D6075" w14:textId="33128D46" w:rsidR="00F37039" w:rsidRDefault="00757961">
      <w:pPr>
        <w:pStyle w:val="Subtitle"/>
      </w:pPr>
      <w:r>
        <w:t>MA473 – Computational Finance Laboratory</w:t>
      </w:r>
    </w:p>
    <w:p w14:paraId="58EA13BD" w14:textId="72D23300" w:rsidR="00F37039" w:rsidRDefault="00757961">
      <w:pPr>
        <w:pStyle w:val="Title"/>
      </w:pPr>
      <w:r>
        <w:t xml:space="preserve">Lab – </w:t>
      </w:r>
      <w:r w:rsidR="009427CA">
        <w:t>10</w:t>
      </w:r>
    </w:p>
    <w:p w14:paraId="615053F9" w14:textId="2E540E02" w:rsidR="00F37039" w:rsidRDefault="00757961" w:rsidP="00757961">
      <w:pPr>
        <w:pStyle w:val="Author"/>
        <w:spacing w:after="240"/>
      </w:pPr>
      <w:proofErr w:type="spellStart"/>
      <w:r>
        <w:t>Dipanshu</w:t>
      </w:r>
      <w:proofErr w:type="spellEnd"/>
      <w:r>
        <w:t xml:space="preserve"> Goyal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210123083</w:t>
      </w:r>
    </w:p>
    <w:p w14:paraId="61B26932" w14:textId="33E753DC" w:rsidR="00F37039" w:rsidRDefault="00757961" w:rsidP="00757961">
      <w:pPr>
        <w:pStyle w:val="Heading1"/>
        <w:spacing w:before="240"/>
      </w:pPr>
      <w:r>
        <w:t>Question – 1</w:t>
      </w:r>
    </w:p>
    <w:p w14:paraId="16623331" w14:textId="0DAEA9F8" w:rsidR="00757961" w:rsidRDefault="00757961" w:rsidP="00757961">
      <w:pPr>
        <w:rPr>
          <w:sz w:val="28"/>
          <w:szCs w:val="28"/>
          <w:u w:val="single"/>
        </w:rPr>
      </w:pPr>
      <w:proofErr w:type="gramStart"/>
      <w:r w:rsidRPr="00757961">
        <w:rPr>
          <w:sz w:val="28"/>
          <w:szCs w:val="28"/>
          <w:u w:val="single"/>
        </w:rPr>
        <w:t>BTCS</w:t>
      </w:r>
      <w:r>
        <w:rPr>
          <w:sz w:val="28"/>
          <w:szCs w:val="28"/>
          <w:u w:val="single"/>
        </w:rPr>
        <w:t>:-</w:t>
      </w:r>
      <w:proofErr w:type="gramEnd"/>
    </w:p>
    <w:p w14:paraId="29661EB0" w14:textId="7CFB4F68" w:rsidR="00757961" w:rsidRDefault="00757961" w:rsidP="00757961">
      <w:pPr>
        <w:pStyle w:val="ListParagraph"/>
        <w:numPr>
          <w:ilvl w:val="0"/>
          <w:numId w:val="19"/>
        </w:numPr>
      </w:pPr>
      <w:r>
        <w:t>and (b)</w:t>
      </w:r>
    </w:p>
    <w:p w14:paraId="4D3FE9C3" w14:textId="77777777" w:rsidR="00757961" w:rsidRPr="00757961" w:rsidRDefault="00757961" w:rsidP="00757961"/>
    <w:p w14:paraId="29477D0A" w14:textId="77042E27" w:rsidR="00F37039" w:rsidRDefault="009427CA" w:rsidP="00757961">
      <w:pPr>
        <w:jc w:val="center"/>
      </w:pPr>
      <w:r>
        <w:rPr>
          <w:noProof/>
        </w:rPr>
        <w:drawing>
          <wp:inline distT="0" distB="0" distL="0" distR="0" wp14:anchorId="766B8B12" wp14:editId="582D2538">
            <wp:extent cx="6070600" cy="4711700"/>
            <wp:effectExtent l="0" t="0" r="0" b="0"/>
            <wp:docPr id="315869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869647" name="Picture 3158696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B665" w14:textId="116EF8A1" w:rsidR="00757961" w:rsidRDefault="009427CA" w:rsidP="00757961">
      <w:pPr>
        <w:jc w:val="center"/>
      </w:pPr>
      <w:r>
        <w:rPr>
          <w:noProof/>
        </w:rPr>
        <w:lastRenderedPageBreak/>
        <w:drawing>
          <wp:inline distT="0" distB="0" distL="0" distR="0" wp14:anchorId="6944FCE5" wp14:editId="600BB9B6">
            <wp:extent cx="5048250" cy="4124528"/>
            <wp:effectExtent l="0" t="0" r="0" b="3175"/>
            <wp:docPr id="18216049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04913" name="Picture 18216049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799" cy="414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DFAE" w14:textId="0B42DD30" w:rsidR="00757961" w:rsidRDefault="00757961" w:rsidP="00757961">
      <w:r>
        <w:t xml:space="preserve">      (c) </w:t>
      </w:r>
    </w:p>
    <w:p w14:paraId="7B9FAA8C" w14:textId="174BA480" w:rsidR="00757961" w:rsidRDefault="009427CA" w:rsidP="00757961">
      <w:pPr>
        <w:jc w:val="center"/>
      </w:pPr>
      <w:r>
        <w:rPr>
          <w:noProof/>
        </w:rPr>
        <w:drawing>
          <wp:inline distT="0" distB="0" distL="0" distR="0" wp14:anchorId="4BF2838A" wp14:editId="71510031">
            <wp:extent cx="5231050" cy="4202349"/>
            <wp:effectExtent l="0" t="0" r="1905" b="1905"/>
            <wp:docPr id="904006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0670" name="Picture 904006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021" cy="4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BFAC" w14:textId="01301E91" w:rsidR="00757961" w:rsidRDefault="00757961" w:rsidP="00757961">
      <w:r>
        <w:lastRenderedPageBreak/>
        <w:t xml:space="preserve">(d) </w:t>
      </w:r>
    </w:p>
    <w:p w14:paraId="698E5112" w14:textId="0B10B491" w:rsidR="00757961" w:rsidRDefault="009427CA" w:rsidP="00757961">
      <w:pPr>
        <w:jc w:val="center"/>
      </w:pPr>
      <w:r>
        <w:rPr>
          <w:noProof/>
        </w:rPr>
        <w:drawing>
          <wp:inline distT="0" distB="0" distL="0" distR="0" wp14:anchorId="1AEBC92A" wp14:editId="50CB8F24">
            <wp:extent cx="4678904" cy="3735421"/>
            <wp:effectExtent l="0" t="0" r="0" b="0"/>
            <wp:docPr id="9884311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31161" name="Picture 98843116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955" cy="379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822D" w14:textId="4EB95E10" w:rsidR="00757961" w:rsidRDefault="009427CA" w:rsidP="00757961">
      <w:pPr>
        <w:rPr>
          <w:sz w:val="28"/>
          <w:szCs w:val="28"/>
          <w:u w:val="single"/>
        </w:rPr>
      </w:pPr>
      <w:proofErr w:type="gramStart"/>
      <w:r>
        <w:rPr>
          <w:sz w:val="28"/>
          <w:szCs w:val="28"/>
          <w:u w:val="single"/>
        </w:rPr>
        <w:t>CTCS</w:t>
      </w:r>
      <w:r w:rsidR="00757961">
        <w:rPr>
          <w:sz w:val="28"/>
          <w:szCs w:val="28"/>
          <w:u w:val="single"/>
        </w:rPr>
        <w:t>:-</w:t>
      </w:r>
      <w:proofErr w:type="gramEnd"/>
    </w:p>
    <w:p w14:paraId="718DBAC7" w14:textId="571ED1F2" w:rsidR="00757961" w:rsidRDefault="00757961" w:rsidP="00757961">
      <w:pPr>
        <w:pStyle w:val="ListParagraph"/>
        <w:numPr>
          <w:ilvl w:val="0"/>
          <w:numId w:val="21"/>
        </w:numPr>
      </w:pPr>
      <w:r>
        <w:t>and (b)</w:t>
      </w:r>
    </w:p>
    <w:p w14:paraId="7400A09E" w14:textId="0996967E" w:rsidR="00757961" w:rsidRDefault="009427CA" w:rsidP="00757961">
      <w:pPr>
        <w:jc w:val="center"/>
      </w:pPr>
      <w:r>
        <w:rPr>
          <w:noProof/>
        </w:rPr>
        <w:drawing>
          <wp:inline distT="0" distB="0" distL="0" distR="0" wp14:anchorId="71180B75" wp14:editId="07EB4A18">
            <wp:extent cx="4938085" cy="3832698"/>
            <wp:effectExtent l="0" t="0" r="2540" b="3175"/>
            <wp:docPr id="6729517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51749" name="Picture 67295174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944" cy="386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A876" w14:textId="3D4AC572" w:rsidR="00757961" w:rsidRDefault="009427CA" w:rsidP="00757961">
      <w:pPr>
        <w:jc w:val="center"/>
      </w:pPr>
      <w:r>
        <w:rPr>
          <w:noProof/>
        </w:rPr>
        <w:lastRenderedPageBreak/>
        <w:drawing>
          <wp:inline distT="0" distB="0" distL="0" distR="0" wp14:anchorId="78857037" wp14:editId="51E92154">
            <wp:extent cx="4893468" cy="3998068"/>
            <wp:effectExtent l="0" t="0" r="0" b="2540"/>
            <wp:docPr id="20450711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71140" name="Picture 204507114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637" cy="403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696C" w14:textId="7D51C32F" w:rsidR="00757961" w:rsidRDefault="00757961" w:rsidP="00757961">
      <w:r>
        <w:t>(c)</w:t>
      </w:r>
    </w:p>
    <w:p w14:paraId="2E8B0F64" w14:textId="0F2A893C" w:rsidR="00757961" w:rsidRDefault="009427CA" w:rsidP="00757961">
      <w:pPr>
        <w:jc w:val="center"/>
      </w:pPr>
      <w:r>
        <w:rPr>
          <w:noProof/>
        </w:rPr>
        <w:drawing>
          <wp:inline distT="0" distB="0" distL="0" distR="0" wp14:anchorId="6DDF8614" wp14:editId="08C64280">
            <wp:extent cx="5424792" cy="4357991"/>
            <wp:effectExtent l="0" t="0" r="0" b="0"/>
            <wp:docPr id="1866062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6214" name="Picture 1866062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483" cy="437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91EC" w14:textId="39045DE7" w:rsidR="00757961" w:rsidRDefault="00757961" w:rsidP="00757961">
      <w:r>
        <w:lastRenderedPageBreak/>
        <w:t>(d)</w:t>
      </w:r>
    </w:p>
    <w:p w14:paraId="67282425" w14:textId="79158CD6" w:rsidR="00757961" w:rsidRPr="00757961" w:rsidRDefault="009427CA" w:rsidP="00757961">
      <w:pPr>
        <w:jc w:val="center"/>
      </w:pPr>
      <w:r>
        <w:rPr>
          <w:noProof/>
        </w:rPr>
        <w:drawing>
          <wp:inline distT="0" distB="0" distL="0" distR="0" wp14:anchorId="4AC8D511" wp14:editId="2382960E">
            <wp:extent cx="6096000" cy="4927600"/>
            <wp:effectExtent l="0" t="0" r="0" b="0"/>
            <wp:docPr id="96481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149" name="Picture 964814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961" w:rsidRPr="00757961" w:rsidSect="00757961">
      <w:footerReference w:type="default" r:id="rId15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9C1DB" w14:textId="77777777" w:rsidR="00A22855" w:rsidRDefault="00A22855">
      <w:pPr>
        <w:spacing w:after="0" w:line="240" w:lineRule="auto"/>
      </w:pPr>
      <w:r>
        <w:separator/>
      </w:r>
    </w:p>
    <w:p w14:paraId="547ED9EE" w14:textId="77777777" w:rsidR="00A22855" w:rsidRDefault="00A22855"/>
    <w:p w14:paraId="217B6477" w14:textId="77777777" w:rsidR="00A22855" w:rsidRDefault="00A22855"/>
  </w:endnote>
  <w:endnote w:type="continuationSeparator" w:id="0">
    <w:p w14:paraId="010A250B" w14:textId="77777777" w:rsidR="00A22855" w:rsidRDefault="00A22855">
      <w:pPr>
        <w:spacing w:after="0" w:line="240" w:lineRule="auto"/>
      </w:pPr>
      <w:r>
        <w:continuationSeparator/>
      </w:r>
    </w:p>
    <w:p w14:paraId="7D3BD050" w14:textId="77777777" w:rsidR="00A22855" w:rsidRDefault="00A22855"/>
    <w:p w14:paraId="7AB38B8A" w14:textId="77777777" w:rsidR="00A22855" w:rsidRDefault="00A228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8AA100" w14:textId="77777777" w:rsidR="00F37039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66743" w14:textId="77777777" w:rsidR="00A22855" w:rsidRDefault="00A22855">
      <w:pPr>
        <w:spacing w:after="0" w:line="240" w:lineRule="auto"/>
      </w:pPr>
      <w:r>
        <w:separator/>
      </w:r>
    </w:p>
    <w:p w14:paraId="58A42691" w14:textId="77777777" w:rsidR="00A22855" w:rsidRDefault="00A22855"/>
    <w:p w14:paraId="2C686F7B" w14:textId="77777777" w:rsidR="00A22855" w:rsidRDefault="00A22855"/>
  </w:footnote>
  <w:footnote w:type="continuationSeparator" w:id="0">
    <w:p w14:paraId="5E96E999" w14:textId="77777777" w:rsidR="00A22855" w:rsidRDefault="00A22855">
      <w:pPr>
        <w:spacing w:after="0" w:line="240" w:lineRule="auto"/>
      </w:pPr>
      <w:r>
        <w:continuationSeparator/>
      </w:r>
    </w:p>
    <w:p w14:paraId="5E8C7B41" w14:textId="77777777" w:rsidR="00A22855" w:rsidRDefault="00A22855"/>
    <w:p w14:paraId="4E61634D" w14:textId="77777777" w:rsidR="00A22855" w:rsidRDefault="00A2285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754A1D"/>
    <w:multiLevelType w:val="hybridMultilevel"/>
    <w:tmpl w:val="E2CC63E8"/>
    <w:lvl w:ilvl="0" w:tplc="6372A2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B260F5"/>
    <w:multiLevelType w:val="hybridMultilevel"/>
    <w:tmpl w:val="1C6EEF6A"/>
    <w:lvl w:ilvl="0" w:tplc="E29884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BF5532"/>
    <w:multiLevelType w:val="hybridMultilevel"/>
    <w:tmpl w:val="E298802C"/>
    <w:lvl w:ilvl="0" w:tplc="E676F8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04E44"/>
    <w:multiLevelType w:val="hybridMultilevel"/>
    <w:tmpl w:val="F4C6F648"/>
    <w:lvl w:ilvl="0" w:tplc="91DAC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F719A4"/>
    <w:multiLevelType w:val="hybridMultilevel"/>
    <w:tmpl w:val="5C02529C"/>
    <w:lvl w:ilvl="0" w:tplc="9B78F2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092441">
    <w:abstractNumId w:val="9"/>
  </w:num>
  <w:num w:numId="2" w16cid:durableId="1608347082">
    <w:abstractNumId w:val="14"/>
  </w:num>
  <w:num w:numId="3" w16cid:durableId="901255036">
    <w:abstractNumId w:val="18"/>
  </w:num>
  <w:num w:numId="4" w16cid:durableId="177546819">
    <w:abstractNumId w:val="15"/>
  </w:num>
  <w:num w:numId="5" w16cid:durableId="2090302338">
    <w:abstractNumId w:val="10"/>
  </w:num>
  <w:num w:numId="6" w16cid:durableId="739791560">
    <w:abstractNumId w:val="7"/>
  </w:num>
  <w:num w:numId="7" w16cid:durableId="55321051">
    <w:abstractNumId w:val="6"/>
  </w:num>
  <w:num w:numId="8" w16cid:durableId="1777629247">
    <w:abstractNumId w:val="5"/>
  </w:num>
  <w:num w:numId="9" w16cid:durableId="15885699">
    <w:abstractNumId w:val="4"/>
  </w:num>
  <w:num w:numId="10" w16cid:durableId="444038996">
    <w:abstractNumId w:val="8"/>
  </w:num>
  <w:num w:numId="11" w16cid:durableId="273100682">
    <w:abstractNumId w:val="3"/>
  </w:num>
  <w:num w:numId="12" w16cid:durableId="658924192">
    <w:abstractNumId w:val="2"/>
  </w:num>
  <w:num w:numId="13" w16cid:durableId="842205042">
    <w:abstractNumId w:val="1"/>
  </w:num>
  <w:num w:numId="14" w16cid:durableId="260332412">
    <w:abstractNumId w:val="0"/>
  </w:num>
  <w:num w:numId="15" w16cid:durableId="1372997496">
    <w:abstractNumId w:val="17"/>
  </w:num>
  <w:num w:numId="16" w16cid:durableId="685988271">
    <w:abstractNumId w:val="19"/>
  </w:num>
  <w:num w:numId="17" w16cid:durableId="99686991">
    <w:abstractNumId w:val="12"/>
  </w:num>
  <w:num w:numId="18" w16cid:durableId="1752970698">
    <w:abstractNumId w:val="16"/>
  </w:num>
  <w:num w:numId="19" w16cid:durableId="2031832251">
    <w:abstractNumId w:val="13"/>
  </w:num>
  <w:num w:numId="20" w16cid:durableId="1063605018">
    <w:abstractNumId w:val="20"/>
  </w:num>
  <w:num w:numId="21" w16cid:durableId="8658671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61"/>
    <w:rsid w:val="003E0EE2"/>
    <w:rsid w:val="00757961"/>
    <w:rsid w:val="009427CA"/>
    <w:rsid w:val="00A22855"/>
    <w:rsid w:val="00F3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F8269D"/>
  <w15:chartTrackingRefBased/>
  <w15:docId w15:val="{F621980A-51C8-114C-9332-70FE59F4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757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ipanshugoyal8107/Library/Containers/com.microsoft.Word/Data/Library/Application%20Support/Microsoft/Office/16.0/DTS/en-IN%7b2A7CEAD9-AEC0-8045-A1BC-F5CCF1A872CF%7d/%7bAB8ECE27-CCE2-2A4A-899D-52EFBE11CB20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{AB8ECE27-CCE2-2A4A-899D-52EFBE11CB20}tf10002081.dotx</Template>
  <TotalTime>10</TotalTime>
  <Pages>5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DIPANSHU GOYAL</cp:lastModifiedBy>
  <cp:revision>2</cp:revision>
  <dcterms:created xsi:type="dcterms:W3CDTF">2024-10-02T15:14:00Z</dcterms:created>
  <dcterms:modified xsi:type="dcterms:W3CDTF">2024-10-16T13:08:00Z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