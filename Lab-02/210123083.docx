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2E22" w14:textId="0E792F95" w:rsidR="00D43647" w:rsidRDefault="00C109EE">
      <w:pPr>
        <w:pStyle w:val="Subtitle"/>
      </w:pPr>
      <w:r>
        <w:t>MA473 – Computational Finance Laboratory</w:t>
      </w:r>
    </w:p>
    <w:p w14:paraId="611673D0" w14:textId="39A80363" w:rsidR="00D43647" w:rsidRDefault="00C109EE">
      <w:pPr>
        <w:pStyle w:val="Title"/>
      </w:pPr>
      <w:r>
        <w:t>Lab – 02</w:t>
      </w:r>
    </w:p>
    <w:p w14:paraId="2216A6C6" w14:textId="109F4A31" w:rsidR="00D43647" w:rsidRDefault="00C109EE" w:rsidP="00C109EE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5A08CED2" w14:textId="13E1B682" w:rsidR="00D43647" w:rsidRDefault="00C109EE" w:rsidP="00C109EE">
      <w:pPr>
        <w:pStyle w:val="Heading1"/>
        <w:spacing w:before="240"/>
      </w:pPr>
      <w:r>
        <w:t>Question – 1</w:t>
      </w:r>
    </w:p>
    <w:p w14:paraId="47D01519" w14:textId="2E586278" w:rsidR="00D43647" w:rsidRDefault="00C109EE">
      <w:r>
        <w:t>The solution of the given PDE by different approximations are plotted below: -</w:t>
      </w:r>
    </w:p>
    <w:p w14:paraId="46275B1D" w14:textId="5B084EE0" w:rsidR="00C109EE" w:rsidRDefault="00C109EE" w:rsidP="00C109EE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C109EE">
        <w:rPr>
          <w:sz w:val="32"/>
          <w:szCs w:val="32"/>
        </w:rPr>
        <w:t>FTCS</w:t>
      </w:r>
    </w:p>
    <w:p w14:paraId="2D02A021" w14:textId="15617EDB" w:rsidR="00C109EE" w:rsidRDefault="00C109EE" w:rsidP="00C109EE">
      <w:r>
        <w:rPr>
          <w:noProof/>
        </w:rPr>
        <w:drawing>
          <wp:inline distT="0" distB="0" distL="0" distR="0" wp14:anchorId="584C5F1D" wp14:editId="6298B11E">
            <wp:extent cx="6858000" cy="5143500"/>
            <wp:effectExtent l="0" t="0" r="0" b="0"/>
            <wp:docPr id="11510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1222" name="Picture 1151061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1343" w14:textId="0540CA2E" w:rsidR="00C109EE" w:rsidRDefault="00C109EE" w:rsidP="00C109EE">
      <w:pPr>
        <w:jc w:val="center"/>
      </w:pPr>
      <w:r>
        <w:rPr>
          <w:noProof/>
        </w:rPr>
        <w:lastRenderedPageBreak/>
        <w:drawing>
          <wp:inline distT="0" distB="0" distL="0" distR="0" wp14:anchorId="2198E7AE" wp14:editId="35E3802C">
            <wp:extent cx="5434518" cy="4075889"/>
            <wp:effectExtent l="0" t="0" r="1270" b="1270"/>
            <wp:docPr id="1424927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7881" name="Picture 1424927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77" cy="40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4EC" w14:textId="599AD288" w:rsidR="00C109EE" w:rsidRDefault="00C109EE" w:rsidP="00C109EE">
      <w:pPr>
        <w:jc w:val="center"/>
      </w:pPr>
      <w:r>
        <w:rPr>
          <w:noProof/>
        </w:rPr>
        <w:drawing>
          <wp:inline distT="0" distB="0" distL="0" distR="0" wp14:anchorId="238B907D" wp14:editId="0E6D3A07">
            <wp:extent cx="5473429" cy="4105073"/>
            <wp:effectExtent l="0" t="0" r="635" b="0"/>
            <wp:docPr id="1198519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9220" name="Picture 1198519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39" cy="41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24B" w14:textId="3E6BF060" w:rsidR="00C109EE" w:rsidRDefault="00C109EE" w:rsidP="00C109EE">
      <w:pPr>
        <w:jc w:val="center"/>
      </w:pPr>
      <w:r>
        <w:rPr>
          <w:noProof/>
        </w:rPr>
        <w:lastRenderedPageBreak/>
        <w:drawing>
          <wp:inline distT="0" distB="0" distL="0" distR="0" wp14:anchorId="4DF1799A" wp14:editId="2B4DAADB">
            <wp:extent cx="5447490" cy="4085617"/>
            <wp:effectExtent l="0" t="0" r="1270" b="3810"/>
            <wp:docPr id="1979223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3293" name="Picture 1979223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77" cy="41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6A67" w14:textId="553A3771" w:rsidR="00C109EE" w:rsidRDefault="00C109EE" w:rsidP="00C109EE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C109EE">
        <w:rPr>
          <w:sz w:val="32"/>
          <w:szCs w:val="32"/>
        </w:rPr>
        <w:t>BTCS</w:t>
      </w:r>
    </w:p>
    <w:p w14:paraId="0A5BBE48" w14:textId="1D3B9203" w:rsidR="00C109EE" w:rsidRDefault="00C109EE" w:rsidP="00C109EE">
      <w:pPr>
        <w:jc w:val="center"/>
      </w:pPr>
      <w:r>
        <w:rPr>
          <w:noProof/>
        </w:rPr>
        <w:drawing>
          <wp:inline distT="0" distB="0" distL="0" distR="0" wp14:anchorId="115D3151" wp14:editId="5828A56E">
            <wp:extent cx="5447489" cy="4085617"/>
            <wp:effectExtent l="0" t="0" r="1270" b="3810"/>
            <wp:docPr id="33827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292" name="Picture 33827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517" cy="41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DF2" w14:textId="7C1957CC" w:rsidR="00C109EE" w:rsidRDefault="00C109EE" w:rsidP="00C109EE">
      <w:pPr>
        <w:jc w:val="center"/>
      </w:pPr>
      <w:r>
        <w:rPr>
          <w:noProof/>
        </w:rPr>
        <w:lastRenderedPageBreak/>
        <w:drawing>
          <wp:inline distT="0" distB="0" distL="0" distR="0" wp14:anchorId="734A1D46" wp14:editId="792481C5">
            <wp:extent cx="5515583" cy="4136686"/>
            <wp:effectExtent l="0" t="0" r="0" b="3810"/>
            <wp:docPr id="1314952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2684" name="Picture 13149526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71" cy="41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4FCF" w14:textId="0576C7A1" w:rsidR="00C109EE" w:rsidRDefault="00C109EE" w:rsidP="00C109EE">
      <w:pPr>
        <w:jc w:val="center"/>
      </w:pPr>
      <w:r>
        <w:rPr>
          <w:noProof/>
        </w:rPr>
        <w:drawing>
          <wp:inline distT="0" distB="0" distL="0" distR="0" wp14:anchorId="38D5112E" wp14:editId="3DB7A0ED">
            <wp:extent cx="5544766" cy="4158575"/>
            <wp:effectExtent l="0" t="0" r="5715" b="0"/>
            <wp:docPr id="979489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9838" name="Picture 979489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47" cy="41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90B" w14:textId="0469A1FF" w:rsidR="00C109EE" w:rsidRDefault="00C109EE" w:rsidP="00C109EE">
      <w:pPr>
        <w:jc w:val="center"/>
      </w:pPr>
      <w:r>
        <w:rPr>
          <w:noProof/>
        </w:rPr>
        <w:lastRenderedPageBreak/>
        <w:drawing>
          <wp:inline distT="0" distB="0" distL="0" distR="0" wp14:anchorId="637877F8" wp14:editId="79A316D0">
            <wp:extent cx="5447489" cy="4085617"/>
            <wp:effectExtent l="0" t="0" r="1270" b="3810"/>
            <wp:docPr id="1734408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8814" name="Picture 17344088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68" cy="40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E973" w14:textId="62E1998D" w:rsidR="00981A32" w:rsidRDefault="00981A32" w:rsidP="00981A32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Crank-Nicolson</w:t>
      </w:r>
    </w:p>
    <w:p w14:paraId="5E34B424" w14:textId="48B6B75E" w:rsidR="00981A32" w:rsidRDefault="00981A32" w:rsidP="00981A32">
      <w:pPr>
        <w:spacing w:after="0"/>
        <w:jc w:val="center"/>
      </w:pPr>
      <w:r>
        <w:rPr>
          <w:noProof/>
        </w:rPr>
        <w:drawing>
          <wp:inline distT="0" distB="0" distL="0" distR="0" wp14:anchorId="24A55AE1" wp14:editId="48A6EDC9">
            <wp:extent cx="5434519" cy="4075889"/>
            <wp:effectExtent l="0" t="0" r="1270" b="1270"/>
            <wp:docPr id="14741696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69624" name="Picture 14741696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20" cy="41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A3C0" w14:textId="025E8494" w:rsidR="00981A32" w:rsidRDefault="00981A32" w:rsidP="00981A3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F10CDE5" wp14:editId="560E7999">
            <wp:extent cx="5577192" cy="4182894"/>
            <wp:effectExtent l="0" t="0" r="0" b="0"/>
            <wp:docPr id="2050409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9992" name="Picture 2050409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732" cy="41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3931" w14:textId="6948E01E" w:rsidR="00981A32" w:rsidRDefault="00981A32" w:rsidP="00981A32">
      <w:pPr>
        <w:spacing w:after="0"/>
        <w:jc w:val="center"/>
      </w:pPr>
      <w:r>
        <w:rPr>
          <w:noProof/>
        </w:rPr>
        <w:drawing>
          <wp:inline distT="0" distB="0" distL="0" distR="0" wp14:anchorId="2BCACA92" wp14:editId="5860D72C">
            <wp:extent cx="5577192" cy="4182894"/>
            <wp:effectExtent l="0" t="0" r="0" b="0"/>
            <wp:docPr id="1058457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7871" name="Picture 10584578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81" cy="42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23FA" w14:textId="0768690C" w:rsidR="00981A32" w:rsidRPr="00981A32" w:rsidRDefault="00981A32" w:rsidP="00981A3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B9297B9" wp14:editId="6983FA0B">
            <wp:extent cx="5583677" cy="4187758"/>
            <wp:effectExtent l="0" t="0" r="4445" b="3810"/>
            <wp:docPr id="13782695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9512" name="Picture 13782695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34" cy="42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32" w:rsidRPr="00981A32" w:rsidSect="00C109EE">
      <w:footerReference w:type="defaul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8042" w14:textId="77777777" w:rsidR="00C62855" w:rsidRDefault="00C62855">
      <w:pPr>
        <w:spacing w:after="0" w:line="240" w:lineRule="auto"/>
      </w:pPr>
      <w:r>
        <w:separator/>
      </w:r>
    </w:p>
    <w:p w14:paraId="08AE2FE2" w14:textId="77777777" w:rsidR="00C62855" w:rsidRDefault="00C62855"/>
    <w:p w14:paraId="1D6FA4A8" w14:textId="77777777" w:rsidR="00C62855" w:rsidRDefault="00C62855"/>
  </w:endnote>
  <w:endnote w:type="continuationSeparator" w:id="0">
    <w:p w14:paraId="7BB072F7" w14:textId="77777777" w:rsidR="00C62855" w:rsidRDefault="00C62855">
      <w:pPr>
        <w:spacing w:after="0" w:line="240" w:lineRule="auto"/>
      </w:pPr>
      <w:r>
        <w:continuationSeparator/>
      </w:r>
    </w:p>
    <w:p w14:paraId="3B3762B2" w14:textId="77777777" w:rsidR="00C62855" w:rsidRDefault="00C62855"/>
    <w:p w14:paraId="56D20EF8" w14:textId="77777777" w:rsidR="00C62855" w:rsidRDefault="00C628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2854" w14:textId="77777777" w:rsidR="00D4364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B67E" w14:textId="77777777" w:rsidR="00C62855" w:rsidRDefault="00C62855">
      <w:pPr>
        <w:spacing w:after="0" w:line="240" w:lineRule="auto"/>
      </w:pPr>
      <w:r>
        <w:separator/>
      </w:r>
    </w:p>
    <w:p w14:paraId="6FD6B86B" w14:textId="77777777" w:rsidR="00C62855" w:rsidRDefault="00C62855"/>
    <w:p w14:paraId="1B6DC700" w14:textId="77777777" w:rsidR="00C62855" w:rsidRDefault="00C62855"/>
  </w:footnote>
  <w:footnote w:type="continuationSeparator" w:id="0">
    <w:p w14:paraId="62BD39B6" w14:textId="77777777" w:rsidR="00C62855" w:rsidRDefault="00C62855">
      <w:pPr>
        <w:spacing w:after="0" w:line="240" w:lineRule="auto"/>
      </w:pPr>
      <w:r>
        <w:continuationSeparator/>
      </w:r>
    </w:p>
    <w:p w14:paraId="105BDC4D" w14:textId="77777777" w:rsidR="00C62855" w:rsidRDefault="00C62855"/>
    <w:p w14:paraId="2F1F4001" w14:textId="77777777" w:rsidR="00C62855" w:rsidRDefault="00C628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5768"/>
    <w:multiLevelType w:val="hybridMultilevel"/>
    <w:tmpl w:val="F4D06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80B46"/>
    <w:multiLevelType w:val="hybridMultilevel"/>
    <w:tmpl w:val="F4D06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05442">
    <w:abstractNumId w:val="9"/>
  </w:num>
  <w:num w:numId="2" w16cid:durableId="1952935688">
    <w:abstractNumId w:val="13"/>
  </w:num>
  <w:num w:numId="3" w16cid:durableId="254286130">
    <w:abstractNumId w:val="16"/>
  </w:num>
  <w:num w:numId="4" w16cid:durableId="815268493">
    <w:abstractNumId w:val="14"/>
  </w:num>
  <w:num w:numId="5" w16cid:durableId="377243699">
    <w:abstractNumId w:val="10"/>
  </w:num>
  <w:num w:numId="6" w16cid:durableId="613636961">
    <w:abstractNumId w:val="7"/>
  </w:num>
  <w:num w:numId="7" w16cid:durableId="640382669">
    <w:abstractNumId w:val="6"/>
  </w:num>
  <w:num w:numId="8" w16cid:durableId="919801211">
    <w:abstractNumId w:val="5"/>
  </w:num>
  <w:num w:numId="9" w16cid:durableId="130490461">
    <w:abstractNumId w:val="4"/>
  </w:num>
  <w:num w:numId="10" w16cid:durableId="486358136">
    <w:abstractNumId w:val="8"/>
  </w:num>
  <w:num w:numId="11" w16cid:durableId="151724859">
    <w:abstractNumId w:val="3"/>
  </w:num>
  <w:num w:numId="12" w16cid:durableId="1284465077">
    <w:abstractNumId w:val="2"/>
  </w:num>
  <w:num w:numId="13" w16cid:durableId="2085294547">
    <w:abstractNumId w:val="1"/>
  </w:num>
  <w:num w:numId="14" w16cid:durableId="4485593">
    <w:abstractNumId w:val="0"/>
  </w:num>
  <w:num w:numId="15" w16cid:durableId="1383942585">
    <w:abstractNumId w:val="15"/>
  </w:num>
  <w:num w:numId="16" w16cid:durableId="1333067776">
    <w:abstractNumId w:val="17"/>
  </w:num>
  <w:num w:numId="17" w16cid:durableId="615598774">
    <w:abstractNumId w:val="11"/>
  </w:num>
  <w:num w:numId="18" w16cid:durableId="588199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E"/>
    <w:rsid w:val="00981A32"/>
    <w:rsid w:val="00C109EE"/>
    <w:rsid w:val="00C62855"/>
    <w:rsid w:val="00D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45E5B"/>
  <w15:chartTrackingRefBased/>
  <w15:docId w15:val="{2E78DB2D-F38B-3746-AB04-764D164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1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8</TotalTime>
  <Pages>7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2024-08-07T13:38:00Z</dcterms:created>
  <dcterms:modified xsi:type="dcterms:W3CDTF">2024-08-07T13:52:00Z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